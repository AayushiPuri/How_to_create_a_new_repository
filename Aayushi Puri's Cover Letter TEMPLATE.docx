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Name"/>
        <w:tag w:val="Name"/>
        <w:id w:val="847757"/>
        <w:placeholder>
          <w:docPart w:val="305D6A74CEA34D2ABD982BB51210D88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73077C" w:rsidRPr="008237C2" w:rsidRDefault="004A4221" w:rsidP="0073077C">
          <w:pPr>
            <w:pStyle w:val="Address"/>
          </w:pPr>
          <w:r>
            <w:t>Aayushi Puri</w:t>
          </w:r>
        </w:p>
      </w:sdtContent>
    </w:sdt>
    <w:sdt>
      <w:sdtPr>
        <w:alias w:val="Address"/>
        <w:tag w:val="Address"/>
        <w:id w:val="847768"/>
        <w:placeholder>
          <w:docPart w:val="95FA0CE1B2ED4AF8AE1474AE0CE24E5F"/>
        </w:placeholder>
        <w:temporary/>
        <w:showingPlcHdr/>
        <w15:appearance w15:val="hidden"/>
      </w:sdtPr>
      <w:sdtEndPr/>
      <w:sdtContent>
        <w:p w:rsidR="00556ED3" w:rsidRDefault="00873D97">
          <w:pPr>
            <w:pStyle w:val="Address"/>
          </w:pPr>
          <w:r>
            <w:t>Street Address</w:t>
          </w:r>
          <w:r>
            <w:br/>
            <w:t>City, ST ZIP Code</w:t>
          </w:r>
        </w:p>
      </w:sdtContent>
    </w:sdt>
    <w:sdt>
      <w:sdtPr>
        <w:alias w:val="Phone"/>
        <w:tag w:val="Phone"/>
        <w:id w:val="-858817113"/>
        <w:placeholder>
          <w:docPart w:val="95F6E440C02F4F0C88CA0D049A6EEC71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 w:rsidR="0073077C" w:rsidRPr="008237C2" w:rsidRDefault="00CF78DF" w:rsidP="0073077C">
          <w:pPr>
            <w:pStyle w:val="Address"/>
          </w:pPr>
          <w:r>
            <w:t>Tele</w:t>
          </w:r>
          <w:r w:rsidR="0073077C">
            <w:t>phone</w:t>
          </w:r>
        </w:p>
      </w:sdtContent>
    </w:sdt>
    <w:sdt>
      <w:sdtPr>
        <w:alias w:val="Email"/>
        <w:tag w:val="Email"/>
        <w:id w:val="-563418880"/>
        <w:placeholder>
          <w:docPart w:val="34DBCCCAB5ED4BD6A5AC38FE8573ADED"/>
        </w:placeholder>
        <w:temporary/>
        <w:showingPlcHdr/>
        <w15:appearance w15:val="hidden"/>
      </w:sdtPr>
      <w:sdtEndPr/>
      <w:sdtContent>
        <w:p w:rsidR="0073077C" w:rsidRPr="008237C2" w:rsidRDefault="00CF78DF" w:rsidP="0073077C">
          <w:pPr>
            <w:pStyle w:val="Address"/>
          </w:pPr>
          <w:r>
            <w:t>E</w:t>
          </w:r>
          <w:r w:rsidR="0073077C">
            <w:t>mail</w:t>
          </w:r>
        </w:p>
      </w:sdtContent>
    </w:sdt>
    <w:sdt>
      <w:sdtPr>
        <w:alias w:val="Date"/>
        <w:tag w:val="Date"/>
        <w:id w:val="847878"/>
        <w:placeholder>
          <w:docPart w:val="C72C010B840E4F4296B213FF33F0A5AF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:rsidR="0073077C" w:rsidRPr="008237C2" w:rsidRDefault="0073077C" w:rsidP="0073077C">
          <w:pPr>
            <w:pStyle w:val="Date"/>
          </w:pPr>
          <w:r>
            <w:t>Date</w:t>
          </w:r>
        </w:p>
      </w:sdtContent>
    </w:sdt>
    <w:sdt>
      <w:sdtPr>
        <w:alias w:val="Name"/>
        <w:tag w:val="Name"/>
        <w:id w:val="127752765"/>
        <w:placeholder>
          <w:docPart w:val="E80E9784B74749CF93C59A44DC486511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p w:rsidR="0073077C" w:rsidRPr="008237C2" w:rsidRDefault="0073077C" w:rsidP="0073077C">
          <w:pPr>
            <w:pStyle w:val="Address"/>
          </w:pPr>
          <w:r>
            <w:t>Recipient Name</w:t>
          </w:r>
        </w:p>
      </w:sdtContent>
    </w:sdt>
    <w:sdt>
      <w:sdtPr>
        <w:alias w:val="Title"/>
        <w:tag w:val="Title"/>
        <w:id w:val="653183961"/>
        <w:placeholder>
          <w:docPart w:val="E195A1F4209D4514B7CBBA4C18459651"/>
        </w:placeholder>
        <w:temporary/>
        <w:showingPlcHdr/>
        <w15:appearance w15:val="hidden"/>
      </w:sdtPr>
      <w:sdtEndPr/>
      <w:sdtContent>
        <w:p w:rsidR="0073077C" w:rsidRPr="008237C2" w:rsidRDefault="0073077C" w:rsidP="0073077C">
          <w:pPr>
            <w:pStyle w:val="Address"/>
          </w:pPr>
          <w:r>
            <w:t>Title</w:t>
          </w:r>
        </w:p>
      </w:sdtContent>
    </w:sdt>
    <w:sdt>
      <w:sdtPr>
        <w:alias w:val="Company"/>
        <w:tag w:val="Company"/>
        <w:id w:val="-1098560732"/>
        <w:placeholder>
          <w:docPart w:val="1996D9BF22304C888F420F82AC6D7E06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EndPr/>
      <w:sdtContent>
        <w:p w:rsidR="0073077C" w:rsidRPr="008237C2" w:rsidRDefault="0073077C" w:rsidP="0073077C">
          <w:pPr>
            <w:pStyle w:val="Address"/>
          </w:pPr>
          <w:r>
            <w:t>Company Name</w:t>
          </w:r>
        </w:p>
      </w:sdtContent>
    </w:sdt>
    <w:p w:rsidR="00556ED3" w:rsidRDefault="00670EB9">
      <w:pPr>
        <w:pStyle w:val="Address"/>
      </w:pPr>
      <w:sdt>
        <w:sdtPr>
          <w:alias w:val="Address"/>
          <w:tag w:val="Address"/>
          <w:id w:val="847954"/>
          <w:placeholder>
            <w:docPart w:val="F802EB1BF3614EC9BD09B34DA5C15192"/>
          </w:placeholder>
          <w:temporary/>
          <w:showingPlcHdr/>
          <w15:appearance w15:val="hidden"/>
        </w:sdtPr>
        <w:sdtEndPr/>
        <w:sdtContent>
          <w:r w:rsidR="00873D97">
            <w:t>Street Address</w:t>
          </w:r>
          <w:r w:rsidR="00873D97">
            <w:br/>
            <w:t>City, ST ZIP Code</w:t>
          </w:r>
        </w:sdtContent>
      </w:sdt>
    </w:p>
    <w:p w:rsidR="004A4221" w:rsidRDefault="004A4221" w:rsidP="0073077C">
      <w:pPr>
        <w:pStyle w:val="Closing"/>
      </w:pPr>
      <w:r w:rsidRPr="004A4221">
        <w:t>Respected sir/ma’am,</w:t>
      </w:r>
      <w:r w:rsidRPr="004A4221">
        <w:br/>
      </w:r>
      <w:r w:rsidRPr="004A4221">
        <w:br/>
        <w:t>I am writing to express my sincere interest in the legal internship opportunity with you or at your office/firm/org. [Organization’s Name]. With [mention relevant qualification or experience], I am excited about the prospect of contributing to your esteemed team and gaining valuable experience in [mention specific area of law or practice].</w:t>
      </w:r>
      <w:r w:rsidRPr="004A4221">
        <w:br/>
      </w:r>
      <w:r w:rsidRPr="004A4221">
        <w:br/>
        <w:t>Your organization’s outstanding reputation for [mention any notable achievements or areas of expertise] deeply resonates with my career aspirations. Enclosed is my resume, which highlights my academic background and relevant skills.</w:t>
      </w:r>
      <w:r w:rsidRPr="004A4221">
        <w:br/>
      </w:r>
      <w:r w:rsidRPr="004A4221">
        <w:br/>
        <w:t>I am particularly drawn to [Organization’s Name] because of its commitment to [mention any specific values or initiatives].</w:t>
      </w:r>
      <w:r w:rsidRPr="004A4221">
        <w:br/>
      </w:r>
      <w:r w:rsidRPr="004A4221">
        <w:br/>
        <w:t>Thank you for considering my application. I am eager to discuss how my passion for law and dedication to excellence can contribute to the success of [Organization’s Name]. I am available for an interview at your convenience and look forward to the opportunity to further discussions about my qualifications and how I can contribute to your team.</w:t>
      </w:r>
    </w:p>
    <w:p w:rsidR="0073077C" w:rsidRPr="008237C2" w:rsidRDefault="0073077C" w:rsidP="0073077C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458E11900E004E1FAB3D4749855B443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73077C" w:rsidRDefault="004A4221" w:rsidP="0073077C">
          <w:pPr>
            <w:pStyle w:val="Signature"/>
          </w:pPr>
          <w:r>
            <w:t>Aayushi Puri</w:t>
          </w:r>
        </w:p>
      </w:sdtContent>
    </w:sdt>
    <w:p w:rsidR="0073077C" w:rsidRDefault="0073077C">
      <w:r w:rsidRPr="00421822">
        <w:t>Enclosure</w:t>
      </w:r>
    </w:p>
    <w:sectPr w:rsidR="0073077C">
      <w:headerReference w:type="default" r:id="rId9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EB9" w:rsidRDefault="00670EB9">
      <w:r>
        <w:separator/>
      </w:r>
    </w:p>
  </w:endnote>
  <w:endnote w:type="continuationSeparator" w:id="0">
    <w:p w:rsidR="00670EB9" w:rsidRDefault="0067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EB9" w:rsidRDefault="00670EB9">
      <w:r>
        <w:separator/>
      </w:r>
    </w:p>
  </w:footnote>
  <w:footnote w:type="continuationSeparator" w:id="0">
    <w:p w:rsidR="00670EB9" w:rsidRDefault="00670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Name"/>
      <w:tag w:val="Name"/>
      <w:id w:val="-249427150"/>
      <w:placeholder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73077C" w:rsidRDefault="00CF78DF" w:rsidP="0073077C">
        <w:pPr>
          <w:pStyle w:val="Header"/>
        </w:pPr>
        <w:r>
          <w:t>Recipient Name</w:t>
        </w:r>
      </w:p>
    </w:sdtContent>
  </w:sdt>
  <w:sdt>
    <w:sdtPr>
      <w:alias w:val="Date"/>
      <w:tag w:val="Date"/>
      <w:id w:val="848142"/>
      <w:placeholder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:rsidR="0073077C" w:rsidRDefault="0073077C" w:rsidP="0073077C">
        <w:pPr>
          <w:pStyle w:val="Header"/>
        </w:pPr>
        <w:r>
          <w:t>Date</w:t>
        </w:r>
      </w:p>
    </w:sdtContent>
  </w:sdt>
  <w:p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21"/>
    <w:rsid w:val="00121E60"/>
    <w:rsid w:val="00342557"/>
    <w:rsid w:val="003D4B68"/>
    <w:rsid w:val="004A4221"/>
    <w:rsid w:val="00556ED3"/>
    <w:rsid w:val="00670EB9"/>
    <w:rsid w:val="0073077C"/>
    <w:rsid w:val="00805C12"/>
    <w:rsid w:val="0085425B"/>
    <w:rsid w:val="00873D97"/>
    <w:rsid w:val="008E1A2C"/>
    <w:rsid w:val="00971BA0"/>
    <w:rsid w:val="009B5B37"/>
    <w:rsid w:val="00C3466E"/>
    <w:rsid w:val="00CF78DF"/>
    <w:rsid w:val="00D5045F"/>
    <w:rsid w:val="00DB60E7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18402215"/>
  <w15:docId w15:val="{5941C4E5-9015-4BA8-95BB-693CC4B2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E7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5D6A74CEA34D2ABD982BB51210D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B2E6-F030-40CA-8157-EDFA1ADC4871}"/>
      </w:docPartPr>
      <w:docPartBody>
        <w:p w:rsidR="00000000" w:rsidRDefault="00BA0444">
          <w:pPr>
            <w:pStyle w:val="305D6A74CEA34D2ABD982BB51210D88E"/>
          </w:pPr>
          <w:r>
            <w:t>Your Name</w:t>
          </w:r>
        </w:p>
      </w:docPartBody>
    </w:docPart>
    <w:docPart>
      <w:docPartPr>
        <w:name w:val="95FA0CE1B2ED4AF8AE1474AE0CE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8389-1A17-4CC4-BD31-7C7013CEC7D2}"/>
      </w:docPartPr>
      <w:docPartBody>
        <w:p w:rsidR="00000000" w:rsidRDefault="00BA0444">
          <w:pPr>
            <w:pStyle w:val="95FA0CE1B2ED4AF8AE1474AE0CE24E5F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95F6E440C02F4F0C88CA0D049A6EE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D111C-224A-4F27-8AFF-DBBF3BEAC3E9}"/>
      </w:docPartPr>
      <w:docPartBody>
        <w:p w:rsidR="00000000" w:rsidRDefault="00BA0444">
          <w:pPr>
            <w:pStyle w:val="95F6E440C02F4F0C88CA0D049A6EEC71"/>
          </w:pPr>
          <w:r>
            <w:t>Telephone</w:t>
          </w:r>
        </w:p>
      </w:docPartBody>
    </w:docPart>
    <w:docPart>
      <w:docPartPr>
        <w:name w:val="34DBCCCAB5ED4BD6A5AC38FE8573A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32E9-D1DA-462D-906C-5900496FE0F1}"/>
      </w:docPartPr>
      <w:docPartBody>
        <w:p w:rsidR="00000000" w:rsidRDefault="00BA0444">
          <w:pPr>
            <w:pStyle w:val="34DBCCCAB5ED4BD6A5AC38FE8573ADED"/>
          </w:pPr>
          <w:r>
            <w:t>Email</w:t>
          </w:r>
        </w:p>
      </w:docPartBody>
    </w:docPart>
    <w:docPart>
      <w:docPartPr>
        <w:name w:val="C72C010B840E4F4296B213FF33F0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AFFFB-5A0A-4AF7-81B5-ADE12EDD4228}"/>
      </w:docPartPr>
      <w:docPartBody>
        <w:p w:rsidR="00000000" w:rsidRDefault="00BA0444">
          <w:pPr>
            <w:pStyle w:val="C72C010B840E4F4296B213FF33F0A5AF"/>
          </w:pPr>
          <w:r>
            <w:t>Date</w:t>
          </w:r>
        </w:p>
      </w:docPartBody>
    </w:docPart>
    <w:docPart>
      <w:docPartPr>
        <w:name w:val="E80E9784B74749CF93C59A44DC486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03BB2-6146-464B-A45F-4647A4C83EC8}"/>
      </w:docPartPr>
      <w:docPartBody>
        <w:p w:rsidR="00000000" w:rsidRDefault="00BA0444">
          <w:pPr>
            <w:pStyle w:val="E80E9784B74749CF93C59A44DC486511"/>
          </w:pPr>
          <w:r>
            <w:t>Recipient Name</w:t>
          </w:r>
        </w:p>
      </w:docPartBody>
    </w:docPart>
    <w:docPart>
      <w:docPartPr>
        <w:name w:val="E195A1F4209D4514B7CBBA4C1845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6AB2-BAC8-4C66-B9CE-BCEA4F5DDF0E}"/>
      </w:docPartPr>
      <w:docPartBody>
        <w:p w:rsidR="00000000" w:rsidRDefault="00BA0444">
          <w:pPr>
            <w:pStyle w:val="E195A1F4209D4514B7CBBA4C18459651"/>
          </w:pPr>
          <w:r>
            <w:t>Title</w:t>
          </w:r>
        </w:p>
      </w:docPartBody>
    </w:docPart>
    <w:docPart>
      <w:docPartPr>
        <w:name w:val="1996D9BF22304C888F420F82AC6D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20489-ED42-40D4-B9FB-7659F0F768F3}"/>
      </w:docPartPr>
      <w:docPartBody>
        <w:p w:rsidR="00000000" w:rsidRDefault="00BA0444">
          <w:pPr>
            <w:pStyle w:val="1996D9BF22304C888F420F82AC6D7E06"/>
          </w:pPr>
          <w:r>
            <w:t>Company Name</w:t>
          </w:r>
        </w:p>
      </w:docPartBody>
    </w:docPart>
    <w:docPart>
      <w:docPartPr>
        <w:name w:val="F802EB1BF3614EC9BD09B34DA5C1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35CE-7C51-4816-9BA5-D97735CEC76C}"/>
      </w:docPartPr>
      <w:docPartBody>
        <w:p w:rsidR="00000000" w:rsidRDefault="00BA0444">
          <w:pPr>
            <w:pStyle w:val="F802EB1BF3614EC9BD09B34DA5C15192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458E11900E004E1FAB3D4749855B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8DAD-B343-4829-92F3-2DFCB30C3F17}"/>
      </w:docPartPr>
      <w:docPartBody>
        <w:p w:rsidR="00000000" w:rsidRDefault="00BA0444">
          <w:pPr>
            <w:pStyle w:val="458E11900E004E1FAB3D4749855B443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44"/>
    <w:rsid w:val="00B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D6A74CEA34D2ABD982BB51210D88E">
    <w:name w:val="305D6A74CEA34D2ABD982BB51210D88E"/>
  </w:style>
  <w:style w:type="paragraph" w:customStyle="1" w:styleId="95FA0CE1B2ED4AF8AE1474AE0CE24E5F">
    <w:name w:val="95FA0CE1B2ED4AF8AE1474AE0CE24E5F"/>
  </w:style>
  <w:style w:type="paragraph" w:customStyle="1" w:styleId="95F6E440C02F4F0C88CA0D049A6EEC71">
    <w:name w:val="95F6E440C02F4F0C88CA0D049A6EEC71"/>
  </w:style>
  <w:style w:type="paragraph" w:customStyle="1" w:styleId="34DBCCCAB5ED4BD6A5AC38FE8573ADED">
    <w:name w:val="34DBCCCAB5ED4BD6A5AC38FE8573ADED"/>
  </w:style>
  <w:style w:type="paragraph" w:customStyle="1" w:styleId="C72C010B840E4F4296B213FF33F0A5AF">
    <w:name w:val="C72C010B840E4F4296B213FF33F0A5AF"/>
  </w:style>
  <w:style w:type="paragraph" w:customStyle="1" w:styleId="E80E9784B74749CF93C59A44DC486511">
    <w:name w:val="E80E9784B74749CF93C59A44DC486511"/>
  </w:style>
  <w:style w:type="paragraph" w:customStyle="1" w:styleId="E195A1F4209D4514B7CBBA4C18459651">
    <w:name w:val="E195A1F4209D4514B7CBBA4C18459651"/>
  </w:style>
  <w:style w:type="paragraph" w:customStyle="1" w:styleId="1996D9BF22304C888F420F82AC6D7E06">
    <w:name w:val="1996D9BF22304C888F420F82AC6D7E06"/>
  </w:style>
  <w:style w:type="paragraph" w:customStyle="1" w:styleId="F802EB1BF3614EC9BD09B34DA5C15192">
    <w:name w:val="F802EB1BF3614EC9BD09B34DA5C15192"/>
  </w:style>
  <w:style w:type="paragraph" w:customStyle="1" w:styleId="18D7F0C94C0A4D03AE56E83AFFA9F895">
    <w:name w:val="18D7F0C94C0A4D03AE56E83AFFA9F89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37680E3F4F4533B36D5A3FF3E39CE5">
    <w:name w:val="C837680E3F4F4533B36D5A3FF3E39CE5"/>
  </w:style>
  <w:style w:type="paragraph" w:customStyle="1" w:styleId="2498341949394E90BBF0A864C4418F88">
    <w:name w:val="2498341949394E90BBF0A864C4418F88"/>
  </w:style>
  <w:style w:type="paragraph" w:customStyle="1" w:styleId="84DAB9CBFC4643B793C4B26E77291217">
    <w:name w:val="84DAB9CBFC4643B793C4B26E77291217"/>
  </w:style>
  <w:style w:type="paragraph" w:customStyle="1" w:styleId="F171B7BF529643CEBEBF0DEF81441219">
    <w:name w:val="F171B7BF529643CEBEBF0DEF81441219"/>
  </w:style>
  <w:style w:type="paragraph" w:customStyle="1" w:styleId="C2A2055D8C054F81AEE5DCCF586FE4E7">
    <w:name w:val="C2A2055D8C054F81AEE5DCCF586FE4E7"/>
  </w:style>
  <w:style w:type="paragraph" w:customStyle="1" w:styleId="F64D2A27124D49E2AEB9F2A71495C26E">
    <w:name w:val="F64D2A27124D49E2AEB9F2A71495C26E"/>
  </w:style>
  <w:style w:type="paragraph" w:customStyle="1" w:styleId="BF4B83E76AB34B4CAE56E7B15BEC050E">
    <w:name w:val="BF4B83E76AB34B4CAE56E7B15BEC050E"/>
  </w:style>
  <w:style w:type="paragraph" w:customStyle="1" w:styleId="283CA49B07FB446F8F48E5642FDC4BF4">
    <w:name w:val="283CA49B07FB446F8F48E5642FDC4BF4"/>
  </w:style>
  <w:style w:type="paragraph" w:customStyle="1" w:styleId="A9277F2EAB954FD6924C76856C28F82B">
    <w:name w:val="A9277F2EAB954FD6924C76856C28F82B"/>
  </w:style>
  <w:style w:type="paragraph" w:customStyle="1" w:styleId="458E11900E004E1FAB3D4749855B443C">
    <w:name w:val="458E11900E004E1FAB3D4749855B4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</Template>
  <TotalTime>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Aayushi Puri</dc:subject>
  <dc:creator>WELCOME</dc:creator>
  <cp:keywords/>
  <cp:lastModifiedBy>WELCOME</cp:lastModifiedBy>
  <cp:revision>1</cp:revision>
  <cp:lastPrinted>2004-04-02T18:06:00Z</cp:lastPrinted>
  <dcterms:created xsi:type="dcterms:W3CDTF">2024-08-30T20:43:00Z</dcterms:created>
  <dcterms:modified xsi:type="dcterms:W3CDTF">2024-08-30T20:47:00Z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